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2700"/>
        <w:gridCol w:w="1260"/>
        <w:gridCol w:w="2160"/>
      </w:tblGrid>
      <w:tr w:rsidR="00DC1E1D" w14:paraId="6657F7C3" w14:textId="77777777">
        <w:tc>
          <w:tcPr>
            <w:tcW w:w="2520" w:type="dxa"/>
          </w:tcPr>
          <w:p w14:paraId="4FA867B5" w14:textId="77777777" w:rsidR="00DC1E1D" w:rsidRDefault="00DC1E1D">
            <w:pPr>
              <w:pStyle w:val="En-tte"/>
              <w:tabs>
                <w:tab w:val="clear" w:pos="4536"/>
                <w:tab w:val="clear" w:pos="9072"/>
              </w:tabs>
              <w:jc w:val="center"/>
            </w:pPr>
            <w:r>
              <w:t>Prénom – Nom</w:t>
            </w:r>
          </w:p>
        </w:tc>
        <w:tc>
          <w:tcPr>
            <w:tcW w:w="1800" w:type="dxa"/>
          </w:tcPr>
          <w:p w14:paraId="0A9F5A08" w14:textId="77777777" w:rsidR="00DC1E1D" w:rsidRDefault="00DC1E1D">
            <w:pPr>
              <w:jc w:val="center"/>
            </w:pPr>
            <w:r>
              <w:t>Date de début</w:t>
            </w:r>
          </w:p>
        </w:tc>
        <w:tc>
          <w:tcPr>
            <w:tcW w:w="2700" w:type="dxa"/>
          </w:tcPr>
          <w:p w14:paraId="1E4D9F21" w14:textId="77777777" w:rsidR="00DC1E1D" w:rsidRDefault="00DC1E1D">
            <w:pPr>
              <w:jc w:val="center"/>
            </w:pPr>
            <w:r>
              <w:t>Poste</w:t>
            </w:r>
          </w:p>
        </w:tc>
        <w:tc>
          <w:tcPr>
            <w:tcW w:w="1260" w:type="dxa"/>
          </w:tcPr>
          <w:p w14:paraId="22DE6DA3" w14:textId="77777777" w:rsidR="00DC1E1D" w:rsidRDefault="00DC1E1D">
            <w:pPr>
              <w:jc w:val="center"/>
            </w:pPr>
            <w:r>
              <w:t>Service</w:t>
            </w:r>
          </w:p>
        </w:tc>
        <w:tc>
          <w:tcPr>
            <w:tcW w:w="2160" w:type="dxa"/>
          </w:tcPr>
          <w:p w14:paraId="4A20C5FB" w14:textId="77777777" w:rsidR="00DC1E1D" w:rsidRDefault="00DC1E1D">
            <w:pPr>
              <w:jc w:val="center"/>
            </w:pPr>
            <w:r>
              <w:t>Localisation</w:t>
            </w:r>
          </w:p>
        </w:tc>
      </w:tr>
      <w:tr w:rsidR="00DC1E1D" w14:paraId="4F77CF50" w14:textId="77777777">
        <w:trPr>
          <w:trHeight w:val="492"/>
        </w:trPr>
        <w:tc>
          <w:tcPr>
            <w:tcW w:w="2520" w:type="dxa"/>
          </w:tcPr>
          <w:p w14:paraId="57C8DBEA" w14:textId="30639DC2" w:rsidR="00DC1E1D" w:rsidRDefault="00215A62">
            <w:r>
              <w:t>Jean-Charles</w:t>
            </w:r>
            <w:r w:rsidR="006423D7">
              <w:t xml:space="preserve"> Duffau</w:t>
            </w:r>
          </w:p>
        </w:tc>
        <w:tc>
          <w:tcPr>
            <w:tcW w:w="1800" w:type="dxa"/>
          </w:tcPr>
          <w:p w14:paraId="4FA9854F" w14:textId="5692E390" w:rsidR="00DC1E1D" w:rsidRDefault="00215A62">
            <w:r>
              <w:t>01/03/2022</w:t>
            </w:r>
          </w:p>
        </w:tc>
        <w:tc>
          <w:tcPr>
            <w:tcW w:w="2700" w:type="dxa"/>
          </w:tcPr>
          <w:p w14:paraId="356C17B8" w14:textId="14B9A827" w:rsidR="00DC1E1D" w:rsidRDefault="00215A62">
            <w:r>
              <w:t>Développeur</w:t>
            </w:r>
          </w:p>
        </w:tc>
        <w:tc>
          <w:tcPr>
            <w:tcW w:w="1260" w:type="dxa"/>
          </w:tcPr>
          <w:p w14:paraId="0ED6B687" w14:textId="5F4EBD6A" w:rsidR="00DC1E1D" w:rsidRDefault="00DC1E1D"/>
        </w:tc>
        <w:tc>
          <w:tcPr>
            <w:tcW w:w="2160" w:type="dxa"/>
          </w:tcPr>
          <w:p w14:paraId="5E2513DC" w14:textId="4B2A6788" w:rsidR="00DC1E1D" w:rsidRDefault="00215A62">
            <w:r>
              <w:t>Toulouse</w:t>
            </w:r>
          </w:p>
        </w:tc>
      </w:tr>
    </w:tbl>
    <w:p w14:paraId="42591B96" w14:textId="77777777" w:rsidR="00DC1E1D" w:rsidRDefault="00DC1E1D">
      <w:pPr>
        <w:rPr>
          <w:sz w:val="16"/>
        </w:rPr>
      </w:pPr>
    </w:p>
    <w:p w14:paraId="6F841611" w14:textId="107D13F5" w:rsidR="004D7D29" w:rsidRDefault="004D7D29" w:rsidP="004D7D29">
      <w:r w:rsidRPr="00733B57">
        <w:rPr>
          <w:b/>
          <w:bCs/>
        </w:rPr>
        <w:t>1/</w:t>
      </w:r>
      <w:r>
        <w:t xml:space="preserve"> </w:t>
      </w:r>
      <w:r w:rsidRPr="00C67008">
        <w:rPr>
          <w:b/>
          <w:bCs/>
        </w:rPr>
        <w:t>Appréciation d</w:t>
      </w:r>
      <w:r w:rsidR="00E901BB" w:rsidRPr="00C67008">
        <w:rPr>
          <w:b/>
          <w:bCs/>
        </w:rPr>
        <w:t>u</w:t>
      </w:r>
      <w:r w:rsidRPr="00C67008">
        <w:rPr>
          <w:b/>
          <w:bCs/>
        </w:rPr>
        <w:t xml:space="preserve"> poste</w:t>
      </w:r>
      <w:r w:rsidR="00E901BB" w:rsidRPr="00C67008">
        <w:rPr>
          <w:b/>
          <w:bCs/>
        </w:rPr>
        <w:t xml:space="preserve"> occupé</w:t>
      </w:r>
      <w:r w:rsidRPr="00C67008">
        <w:rPr>
          <w:b/>
          <w:bCs/>
        </w:rPr>
        <w:t> </w:t>
      </w:r>
      <w:r w:rsidR="00F028C0">
        <w:rPr>
          <w:b/>
          <w:bCs/>
        </w:rPr>
        <w:t>(pc</w:t>
      </w:r>
      <w:r w:rsidR="005D50E0">
        <w:rPr>
          <w:b/>
          <w:bCs/>
        </w:rPr>
        <w:t>, proc</w:t>
      </w:r>
      <w:r w:rsidR="00F028C0">
        <w:rPr>
          <w:b/>
          <w:bCs/>
        </w:rPr>
        <w:t xml:space="preserve"> et logiciels utilisés)</w:t>
      </w:r>
    </w:p>
    <w:tbl>
      <w:tblPr>
        <w:tblStyle w:val="Grilledutableau"/>
        <w:tblpPr w:leftFromText="141" w:rightFromText="141" w:vertAnchor="page" w:horzAnchor="margin" w:tblpY="3518"/>
        <w:tblW w:w="0" w:type="auto"/>
        <w:tblLook w:val="04A0" w:firstRow="1" w:lastRow="0" w:firstColumn="1" w:lastColumn="0" w:noHBand="0" w:noVBand="1"/>
      </w:tblPr>
      <w:tblGrid>
        <w:gridCol w:w="3033"/>
        <w:gridCol w:w="1760"/>
        <w:gridCol w:w="1744"/>
        <w:gridCol w:w="1747"/>
        <w:gridCol w:w="1745"/>
      </w:tblGrid>
      <w:tr w:rsidR="00C67008" w14:paraId="3B0CA5EB" w14:textId="77777777" w:rsidTr="00C67008">
        <w:trPr>
          <w:trHeight w:val="577"/>
        </w:trPr>
        <w:tc>
          <w:tcPr>
            <w:tcW w:w="3033" w:type="dxa"/>
            <w:shd w:val="clear" w:color="auto" w:fill="D9D9D9" w:themeFill="background1" w:themeFillShade="D9"/>
            <w:vAlign w:val="center"/>
          </w:tcPr>
          <w:p w14:paraId="3FEE5BB7" w14:textId="77777777" w:rsidR="00C67008" w:rsidRPr="00A62F34" w:rsidRDefault="00C67008" w:rsidP="00C67008">
            <w:pPr>
              <w:jc w:val="center"/>
              <w:rPr>
                <w:b/>
                <w:bCs/>
              </w:rPr>
            </w:pPr>
            <w:r w:rsidRPr="00A62F34">
              <w:rPr>
                <w:b/>
                <w:bCs/>
              </w:rPr>
              <w:t>Appréciation du poste</w:t>
            </w:r>
          </w:p>
        </w:tc>
        <w:tc>
          <w:tcPr>
            <w:tcW w:w="1760" w:type="dxa"/>
            <w:shd w:val="clear" w:color="auto" w:fill="D9D9D9" w:themeFill="background1" w:themeFillShade="D9"/>
            <w:vAlign w:val="center"/>
          </w:tcPr>
          <w:p w14:paraId="36414570" w14:textId="77777777" w:rsidR="00C67008" w:rsidRPr="00A62F34" w:rsidRDefault="00C67008" w:rsidP="00C67008">
            <w:pPr>
              <w:jc w:val="center"/>
              <w:rPr>
                <w:b/>
                <w:bCs/>
              </w:rPr>
            </w:pPr>
            <w:r w:rsidRPr="00A62F34">
              <w:rPr>
                <w:b/>
                <w:bCs/>
              </w:rPr>
              <w:t>Insatisfaisant</w:t>
            </w:r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14:paraId="011197E2" w14:textId="77777777" w:rsidR="00C67008" w:rsidRPr="00A62F34" w:rsidRDefault="00C67008" w:rsidP="00C67008">
            <w:pPr>
              <w:jc w:val="center"/>
              <w:rPr>
                <w:b/>
                <w:bCs/>
              </w:rPr>
            </w:pPr>
            <w:r w:rsidRPr="00A62F34">
              <w:rPr>
                <w:b/>
                <w:bCs/>
              </w:rPr>
              <w:t>Peu satisfaisant</w:t>
            </w:r>
          </w:p>
        </w:tc>
        <w:tc>
          <w:tcPr>
            <w:tcW w:w="1747" w:type="dxa"/>
            <w:shd w:val="clear" w:color="auto" w:fill="D9D9D9" w:themeFill="background1" w:themeFillShade="D9"/>
            <w:vAlign w:val="center"/>
          </w:tcPr>
          <w:p w14:paraId="1AFC6370" w14:textId="77777777" w:rsidR="00C67008" w:rsidRPr="00A62F34" w:rsidRDefault="00C67008" w:rsidP="00C67008">
            <w:pPr>
              <w:jc w:val="center"/>
              <w:rPr>
                <w:b/>
                <w:bCs/>
              </w:rPr>
            </w:pPr>
            <w:r w:rsidRPr="00A62F34">
              <w:rPr>
                <w:b/>
                <w:bCs/>
              </w:rPr>
              <w:t>Satisfaisant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14:paraId="5F7F8B37" w14:textId="77777777" w:rsidR="00C67008" w:rsidRPr="00A62F34" w:rsidRDefault="00C67008" w:rsidP="00C67008">
            <w:pPr>
              <w:jc w:val="center"/>
              <w:rPr>
                <w:b/>
                <w:bCs/>
              </w:rPr>
            </w:pPr>
            <w:r w:rsidRPr="00A62F34">
              <w:rPr>
                <w:b/>
                <w:bCs/>
              </w:rPr>
              <w:t>Très satisfaisant</w:t>
            </w:r>
          </w:p>
        </w:tc>
      </w:tr>
      <w:tr w:rsidR="00C67008" w14:paraId="544D7D6C" w14:textId="77777777" w:rsidTr="00C67008">
        <w:trPr>
          <w:trHeight w:val="279"/>
        </w:trPr>
        <w:tc>
          <w:tcPr>
            <w:tcW w:w="3033" w:type="dxa"/>
          </w:tcPr>
          <w:p w14:paraId="6F45FDF0" w14:textId="0FCB598F" w:rsidR="00C67008" w:rsidRPr="00A62F34" w:rsidRDefault="00C67008" w:rsidP="00C67008">
            <w:r>
              <w:t xml:space="preserve">Au niveau </w:t>
            </w:r>
            <w:r w:rsidR="0034582D">
              <w:t>T</w:t>
            </w:r>
            <w:r>
              <w:t xml:space="preserve">echnique </w:t>
            </w:r>
          </w:p>
        </w:tc>
        <w:tc>
          <w:tcPr>
            <w:tcW w:w="1760" w:type="dxa"/>
            <w:vAlign w:val="center"/>
          </w:tcPr>
          <w:p w14:paraId="6B2BCAA9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0A0A9395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52CC7B0B" w14:textId="10841467" w:rsidR="00C67008" w:rsidRPr="00A62F34" w:rsidRDefault="00215A62" w:rsidP="00C67008">
            <w:pPr>
              <w:jc w:val="center"/>
            </w:pPr>
            <w:r>
              <w:sym w:font="Wingdings" w:char="F078"/>
            </w:r>
          </w:p>
        </w:tc>
        <w:tc>
          <w:tcPr>
            <w:tcW w:w="1745" w:type="dxa"/>
            <w:vAlign w:val="center"/>
          </w:tcPr>
          <w:p w14:paraId="09992C84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</w:tr>
      <w:tr w:rsidR="00C67008" w14:paraId="030F1E59" w14:textId="77777777" w:rsidTr="00C67008">
        <w:trPr>
          <w:trHeight w:val="279"/>
        </w:trPr>
        <w:tc>
          <w:tcPr>
            <w:tcW w:w="3033" w:type="dxa"/>
          </w:tcPr>
          <w:p w14:paraId="3BD17E4A" w14:textId="4BE10CF9" w:rsidR="00C67008" w:rsidRPr="00A62F34" w:rsidRDefault="00C67008" w:rsidP="00C67008">
            <w:r>
              <w:t xml:space="preserve">Au niveau Sécurité </w:t>
            </w:r>
            <w:r w:rsidR="005D50E0">
              <w:t>(poste sécurisé</w:t>
            </w:r>
            <w:r w:rsidR="009041B6">
              <w:t xml:space="preserve"> ou pas</w:t>
            </w:r>
            <w:r w:rsidR="005D50E0">
              <w:t>)</w:t>
            </w:r>
          </w:p>
        </w:tc>
        <w:tc>
          <w:tcPr>
            <w:tcW w:w="1760" w:type="dxa"/>
            <w:vAlign w:val="center"/>
          </w:tcPr>
          <w:p w14:paraId="6EE69F7E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208190F9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25A35F06" w14:textId="02D5FDFC" w:rsidR="00C67008" w:rsidRPr="00A62F34" w:rsidRDefault="00FF3F69" w:rsidP="00C67008">
            <w:pPr>
              <w:jc w:val="center"/>
            </w:pPr>
            <w:r>
              <w:sym w:font="Wingdings" w:char="F078"/>
            </w:r>
          </w:p>
        </w:tc>
        <w:tc>
          <w:tcPr>
            <w:tcW w:w="1745" w:type="dxa"/>
            <w:vAlign w:val="center"/>
          </w:tcPr>
          <w:p w14:paraId="0781365C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</w:tr>
      <w:tr w:rsidR="00C67008" w14:paraId="11E43E10" w14:textId="77777777" w:rsidTr="00C67008">
        <w:trPr>
          <w:trHeight w:val="279"/>
        </w:trPr>
        <w:tc>
          <w:tcPr>
            <w:tcW w:w="3033" w:type="dxa"/>
          </w:tcPr>
          <w:p w14:paraId="760BF546" w14:textId="3649DE2F" w:rsidR="00C67008" w:rsidRPr="00A62F34" w:rsidRDefault="00C67008" w:rsidP="00C67008">
            <w:r>
              <w:t xml:space="preserve">Au niveau </w:t>
            </w:r>
            <w:r w:rsidR="0034582D">
              <w:t>R</w:t>
            </w:r>
            <w:r>
              <w:t xml:space="preserve">elationnel </w:t>
            </w:r>
          </w:p>
        </w:tc>
        <w:tc>
          <w:tcPr>
            <w:tcW w:w="1760" w:type="dxa"/>
            <w:vAlign w:val="center"/>
          </w:tcPr>
          <w:p w14:paraId="43CD806F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3DC4F26C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4794F9BE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5" w:type="dxa"/>
            <w:vAlign w:val="center"/>
          </w:tcPr>
          <w:p w14:paraId="393DC611" w14:textId="1ABC13CB" w:rsidR="00C67008" w:rsidRPr="00A62F34" w:rsidRDefault="00FF3F69" w:rsidP="00C67008">
            <w:pPr>
              <w:jc w:val="center"/>
            </w:pPr>
            <w:r>
              <w:sym w:font="Wingdings" w:char="F078"/>
            </w:r>
          </w:p>
        </w:tc>
      </w:tr>
      <w:tr w:rsidR="00C67008" w14:paraId="686E5B97" w14:textId="77777777" w:rsidTr="00C67008">
        <w:trPr>
          <w:trHeight w:val="855"/>
        </w:trPr>
        <w:tc>
          <w:tcPr>
            <w:tcW w:w="3033" w:type="dxa"/>
          </w:tcPr>
          <w:p w14:paraId="7C2DB504" w14:textId="77777777" w:rsidR="00C67008" w:rsidRPr="00A62F34" w:rsidRDefault="00C67008" w:rsidP="00C67008">
            <w:r>
              <w:t xml:space="preserve">Au niveau de mes contre-indications médicales / mon handicap </w:t>
            </w:r>
          </w:p>
        </w:tc>
        <w:tc>
          <w:tcPr>
            <w:tcW w:w="1760" w:type="dxa"/>
            <w:vAlign w:val="center"/>
          </w:tcPr>
          <w:p w14:paraId="0086460E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3A3A3445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65F402D9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5" w:type="dxa"/>
            <w:vAlign w:val="center"/>
          </w:tcPr>
          <w:p w14:paraId="5D1E2495" w14:textId="717A5FB3" w:rsidR="00C67008" w:rsidRPr="00A62F34" w:rsidRDefault="00FF3F69" w:rsidP="00C67008">
            <w:pPr>
              <w:jc w:val="center"/>
            </w:pPr>
            <w:r>
              <w:sym w:font="Wingdings" w:char="F078"/>
            </w:r>
          </w:p>
        </w:tc>
      </w:tr>
      <w:tr w:rsidR="00C67008" w14:paraId="4B13BE3B" w14:textId="77777777" w:rsidTr="00C67008">
        <w:trPr>
          <w:trHeight w:val="559"/>
        </w:trPr>
        <w:tc>
          <w:tcPr>
            <w:tcW w:w="3033" w:type="dxa"/>
          </w:tcPr>
          <w:p w14:paraId="6CBCAC89" w14:textId="77777777" w:rsidR="00C67008" w:rsidRPr="00A62F34" w:rsidRDefault="00C67008" w:rsidP="00C67008">
            <w:r>
              <w:t xml:space="preserve">Apprendre de nouveaux savoirs </w:t>
            </w:r>
          </w:p>
        </w:tc>
        <w:tc>
          <w:tcPr>
            <w:tcW w:w="1760" w:type="dxa"/>
            <w:vAlign w:val="center"/>
          </w:tcPr>
          <w:p w14:paraId="1D33E734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6B396ADD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14C58A3D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5" w:type="dxa"/>
            <w:vAlign w:val="center"/>
          </w:tcPr>
          <w:p w14:paraId="7954F3A3" w14:textId="091EC307" w:rsidR="00C67008" w:rsidRPr="00A62F34" w:rsidRDefault="00215A62" w:rsidP="00C67008">
            <w:pPr>
              <w:jc w:val="center"/>
            </w:pPr>
            <w:r>
              <w:sym w:font="Wingdings" w:char="F078"/>
            </w:r>
          </w:p>
        </w:tc>
      </w:tr>
      <w:tr w:rsidR="00C67008" w14:paraId="7DA1BA80" w14:textId="77777777" w:rsidTr="00C67008">
        <w:trPr>
          <w:trHeight w:val="279"/>
        </w:trPr>
        <w:tc>
          <w:tcPr>
            <w:tcW w:w="3033" w:type="dxa"/>
          </w:tcPr>
          <w:p w14:paraId="4F75CDC0" w14:textId="77777777" w:rsidR="00C67008" w:rsidRPr="00A62F34" w:rsidRDefault="00C67008" w:rsidP="00C67008">
            <w:r>
              <w:t xml:space="preserve">Ecoute de la hiérarchie </w:t>
            </w:r>
          </w:p>
        </w:tc>
        <w:tc>
          <w:tcPr>
            <w:tcW w:w="1760" w:type="dxa"/>
            <w:vAlign w:val="center"/>
          </w:tcPr>
          <w:p w14:paraId="7563234D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774E3808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0EC87CE0" w14:textId="34F5AA42" w:rsidR="00C67008" w:rsidRPr="00A62F34" w:rsidRDefault="00FF3F69" w:rsidP="00C67008">
            <w:pPr>
              <w:jc w:val="center"/>
            </w:pPr>
            <w:r>
              <w:sym w:font="Wingdings" w:char="F078"/>
            </w:r>
          </w:p>
        </w:tc>
        <w:tc>
          <w:tcPr>
            <w:tcW w:w="1745" w:type="dxa"/>
            <w:vAlign w:val="center"/>
          </w:tcPr>
          <w:p w14:paraId="3C6B5B7E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</w:tr>
      <w:tr w:rsidR="00C67008" w14:paraId="6D03D7BD" w14:textId="77777777" w:rsidTr="00C67008">
        <w:trPr>
          <w:trHeight w:val="577"/>
        </w:trPr>
        <w:tc>
          <w:tcPr>
            <w:tcW w:w="3033" w:type="dxa"/>
          </w:tcPr>
          <w:p w14:paraId="407CB683" w14:textId="77777777" w:rsidR="00C67008" w:rsidRPr="00A62F34" w:rsidRDefault="00C67008" w:rsidP="00C67008">
            <w:r>
              <w:t xml:space="preserve">Formation et évolution des compétences </w:t>
            </w:r>
          </w:p>
        </w:tc>
        <w:tc>
          <w:tcPr>
            <w:tcW w:w="1760" w:type="dxa"/>
            <w:vAlign w:val="center"/>
          </w:tcPr>
          <w:p w14:paraId="0B729CBB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4" w:type="dxa"/>
            <w:vAlign w:val="center"/>
          </w:tcPr>
          <w:p w14:paraId="46F35CF1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  <w:tc>
          <w:tcPr>
            <w:tcW w:w="1747" w:type="dxa"/>
            <w:vAlign w:val="center"/>
          </w:tcPr>
          <w:p w14:paraId="01416D6F" w14:textId="344D84CD" w:rsidR="00C67008" w:rsidRPr="00A62F34" w:rsidRDefault="00FF3F69" w:rsidP="00C67008">
            <w:pPr>
              <w:jc w:val="center"/>
            </w:pPr>
            <w:r>
              <w:sym w:font="Wingdings" w:char="F078"/>
            </w:r>
          </w:p>
        </w:tc>
        <w:tc>
          <w:tcPr>
            <w:tcW w:w="1745" w:type="dxa"/>
            <w:vAlign w:val="center"/>
          </w:tcPr>
          <w:p w14:paraId="460FF3AC" w14:textId="77777777" w:rsidR="00C67008" w:rsidRPr="00A62F34" w:rsidRDefault="00C67008" w:rsidP="00C67008">
            <w:pPr>
              <w:jc w:val="center"/>
            </w:pPr>
            <w:r w:rsidRPr="009C3631">
              <w:sym w:font="Wingdings" w:char="F06F"/>
            </w:r>
          </w:p>
        </w:tc>
      </w:tr>
    </w:tbl>
    <w:p w14:paraId="0939552C" w14:textId="5F034D66" w:rsidR="00C67008" w:rsidRDefault="00C67008" w:rsidP="00C67008"/>
    <w:p w14:paraId="1CBD2184" w14:textId="69FB6684" w:rsidR="00C67008" w:rsidRPr="00C67008" w:rsidRDefault="00C67008" w:rsidP="00C67008">
      <w:pPr>
        <w:rPr>
          <w:b/>
          <w:bCs/>
        </w:rPr>
      </w:pPr>
      <w:r w:rsidRPr="00C67008">
        <w:rPr>
          <w:b/>
          <w:bCs/>
        </w:rPr>
        <w:t xml:space="preserve">2/ L’entreprise adaptée </w:t>
      </w:r>
    </w:p>
    <w:p w14:paraId="78A3EC4F" w14:textId="64BB0E00" w:rsidR="00C67008" w:rsidRDefault="004D7D29" w:rsidP="00C67008">
      <w:pPr>
        <w:numPr>
          <w:ilvl w:val="0"/>
          <w:numId w:val="1"/>
        </w:numPr>
      </w:pPr>
      <w:r>
        <w:t>Je suis satisfait de l’Entreprise Adaptée </w:t>
      </w:r>
      <w:r w:rsidR="00EF4F3F">
        <w:tab/>
      </w:r>
      <w:r w:rsidR="00EF4F3F">
        <w:tab/>
      </w:r>
      <w:r w:rsidR="00EF4F3F">
        <w:tab/>
      </w:r>
      <w:r w:rsidR="00EF4F3F">
        <w:tab/>
      </w:r>
      <w:r w:rsidR="00EF4F3F">
        <w:tab/>
      </w:r>
      <w:r w:rsidR="00FF3F69">
        <w:sym w:font="Wingdings" w:char="F078"/>
      </w:r>
      <w:r>
        <w:t xml:space="preserve"> OUI / </w:t>
      </w:r>
      <w:r>
        <w:sym w:font="Wingdings" w:char="F06F"/>
      </w:r>
      <w:r>
        <w:t xml:space="preserve"> NON</w:t>
      </w:r>
    </w:p>
    <w:p w14:paraId="42B6B348" w14:textId="349E4EA8" w:rsidR="004D7D29" w:rsidRDefault="004D7D29" w:rsidP="004D7D29">
      <w:pPr>
        <w:numPr>
          <w:ilvl w:val="0"/>
          <w:numId w:val="1"/>
        </w:numPr>
      </w:pPr>
      <w:r>
        <w:t>Je souhaite rester au sein de l’Entreprise Adaptée</w:t>
      </w:r>
      <w:r w:rsidR="00EF4F3F">
        <w:tab/>
      </w:r>
      <w:r w:rsidR="00EF4F3F">
        <w:tab/>
      </w:r>
      <w:r w:rsidR="00EF4F3F">
        <w:tab/>
      </w:r>
      <w:r w:rsidR="00EF4F3F">
        <w:tab/>
      </w:r>
      <w:r w:rsidR="00B769C2">
        <w:sym w:font="Wingdings" w:char="F06F"/>
      </w:r>
      <w:r>
        <w:t xml:space="preserve"> OUI / </w:t>
      </w:r>
      <w:r>
        <w:sym w:font="Wingdings" w:char="F06F"/>
      </w:r>
      <w:r>
        <w:t xml:space="preserve"> NON</w:t>
      </w:r>
    </w:p>
    <w:p w14:paraId="099DC727" w14:textId="3F5930C1" w:rsidR="007A78C5" w:rsidRDefault="007A78C5" w:rsidP="007A78C5">
      <w:r>
        <w:t xml:space="preserve">Commentaire : </w:t>
      </w:r>
      <w:r w:rsidR="007929B9">
        <w:t>Pas assez de recul, en attente de découvrir Airbus et Cap Gémini,</w:t>
      </w:r>
      <w:r w:rsidR="006423D7">
        <w:t xml:space="preserve"> après l’alternance</w:t>
      </w:r>
      <w:r w:rsidR="007929B9">
        <w:t xml:space="preserve"> mais une préférence pour Cap Gémini.</w:t>
      </w:r>
      <w:r>
        <w:t>________________________________________________________________________</w:t>
      </w:r>
    </w:p>
    <w:p w14:paraId="26AA485E" w14:textId="6DA6F272" w:rsidR="007A78C5" w:rsidRDefault="007A78C5" w:rsidP="007A78C5"/>
    <w:p w14:paraId="325F45D4" w14:textId="6EF68116" w:rsidR="007A78C5" w:rsidRDefault="007A78C5" w:rsidP="007A78C5">
      <w:pPr>
        <w:rPr>
          <w:b/>
          <w:bCs/>
        </w:rPr>
      </w:pPr>
      <w:r w:rsidRPr="0092551E">
        <w:rPr>
          <w:b/>
          <w:bCs/>
        </w:rPr>
        <w:t xml:space="preserve">3/ </w:t>
      </w:r>
      <w:r w:rsidR="00F20192" w:rsidRPr="0092551E">
        <w:rPr>
          <w:b/>
          <w:bCs/>
        </w:rPr>
        <w:t>Définition</w:t>
      </w:r>
      <w:r w:rsidR="00F20192">
        <w:rPr>
          <w:b/>
          <w:bCs/>
        </w:rPr>
        <w:t xml:space="preserve"> des objectifs professionnels </w:t>
      </w:r>
    </w:p>
    <w:p w14:paraId="01C31DF6" w14:textId="684AA7C6" w:rsidR="00F20192" w:rsidRDefault="00F20192" w:rsidP="007A78C5">
      <w:pPr>
        <w:rPr>
          <w:b/>
          <w:bCs/>
        </w:rPr>
      </w:pPr>
    </w:p>
    <w:p w14:paraId="5C319620" w14:textId="54B95C60" w:rsidR="006A6CEC" w:rsidRPr="006A6CEC" w:rsidRDefault="006A6CEC" w:rsidP="006A6CEC">
      <w:pPr>
        <w:rPr>
          <w:b/>
          <w:bCs/>
        </w:rPr>
      </w:pPr>
      <w:r w:rsidRPr="006A6CEC">
        <w:t>Quels sont vos objectifs professionnels</w:t>
      </w:r>
      <w:r>
        <w:t xml:space="preserve"> ? </w:t>
      </w:r>
      <w:r w:rsidRPr="006A6CEC">
        <w:t>(</w:t>
      </w:r>
      <w:r w:rsidR="00BC0103" w:rsidRPr="006A6CEC">
        <w:t>Court</w:t>
      </w:r>
      <w:r w:rsidRPr="006A6CEC">
        <w:t xml:space="preserve">, moyen </w:t>
      </w:r>
      <w:r>
        <w:t>ou</w:t>
      </w:r>
      <w:r w:rsidRPr="006A6CEC">
        <w:t xml:space="preserve"> long </w:t>
      </w:r>
      <w:r w:rsidR="00CD3563" w:rsidRPr="006A6CEC">
        <w:t>terme)</w:t>
      </w:r>
    </w:p>
    <w:p w14:paraId="74CC564D" w14:textId="140A3696" w:rsidR="007A78C5" w:rsidRDefault="007929B9" w:rsidP="007A78C5">
      <w:r>
        <w:t>Gagner en expérience en développement (Sénior) puis pourquoi pas des responsabilités par la suite.</w:t>
      </w:r>
    </w:p>
    <w:p w14:paraId="6CBC590D" w14:textId="77777777" w:rsidR="00B769C2" w:rsidRDefault="00B769C2" w:rsidP="007A78C5"/>
    <w:p w14:paraId="004129AB" w14:textId="434F8F50" w:rsidR="0092551E" w:rsidRDefault="0092551E" w:rsidP="0092551E">
      <w:r>
        <w:t xml:space="preserve">Souhaitez-vous une formation complémentaire ? </w:t>
      </w:r>
      <w:r w:rsidR="007929B9">
        <w:sym w:font="Wingdings" w:char="F078"/>
      </w:r>
      <w:r>
        <w:t xml:space="preserve"> OUI / </w:t>
      </w:r>
      <w:r w:rsidR="00B769C2">
        <w:sym w:font="Wingdings" w:char="F06F"/>
      </w:r>
      <w:r>
        <w:t xml:space="preserve"> NON</w:t>
      </w:r>
    </w:p>
    <w:p w14:paraId="0D56235A" w14:textId="3AC7E72A" w:rsidR="0092551E" w:rsidRDefault="0092551E" w:rsidP="0092551E">
      <w:r>
        <w:t xml:space="preserve">Si oui, laquelle : </w:t>
      </w:r>
      <w:r w:rsidR="007929B9">
        <w:t>Formation en anglais</w:t>
      </w:r>
      <w:r w:rsidR="000E08E9">
        <w:t xml:space="preserve"> </w:t>
      </w:r>
      <w:r>
        <w:t>______________________________________________________________________</w:t>
      </w:r>
    </w:p>
    <w:p w14:paraId="4C35B101" w14:textId="42D4402A" w:rsidR="0092551E" w:rsidRDefault="0092551E" w:rsidP="0092551E"/>
    <w:p w14:paraId="55C12FD8" w14:textId="6F554E87" w:rsidR="007A78C5" w:rsidRDefault="007A78C5" w:rsidP="007A78C5"/>
    <w:tbl>
      <w:tblPr>
        <w:tblpPr w:leftFromText="141" w:rightFromText="141" w:vertAnchor="text" w:horzAnchor="margin" w:tblpY="7"/>
        <w:tblW w:w="10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75"/>
        <w:gridCol w:w="2529"/>
      </w:tblGrid>
      <w:tr w:rsidR="00450B92" w14:paraId="51F51FB9" w14:textId="77777777" w:rsidTr="00450B92">
        <w:trPr>
          <w:trHeight w:val="317"/>
        </w:trPr>
        <w:tc>
          <w:tcPr>
            <w:tcW w:w="7875" w:type="dxa"/>
          </w:tcPr>
          <w:p w14:paraId="66DCAD36" w14:textId="090BEA8E" w:rsidR="00450B92" w:rsidRDefault="00450B92" w:rsidP="00450B92">
            <w:pPr>
              <w:jc w:val="center"/>
              <w:rPr>
                <w:sz w:val="16"/>
              </w:rPr>
            </w:pPr>
            <w:r>
              <w:t xml:space="preserve">Suggestions, propositions d’amélioration sur poste et souhaits du Salarié </w:t>
            </w:r>
            <w:r w:rsidRPr="00450B92">
              <w:rPr>
                <w:sz w:val="20"/>
                <w:szCs w:val="20"/>
              </w:rPr>
              <w:t xml:space="preserve">(information, communication, poste, évolution, formation…) </w:t>
            </w:r>
          </w:p>
        </w:tc>
        <w:tc>
          <w:tcPr>
            <w:tcW w:w="2529" w:type="dxa"/>
          </w:tcPr>
          <w:p w14:paraId="3AEDDAF1" w14:textId="77777777" w:rsidR="00450B92" w:rsidRDefault="00450B92" w:rsidP="00450B92">
            <w:pPr>
              <w:jc w:val="center"/>
            </w:pPr>
            <w:r>
              <w:t>Date et Signature salarié</w:t>
            </w:r>
          </w:p>
        </w:tc>
      </w:tr>
      <w:tr w:rsidR="00450B92" w14:paraId="1C44C066" w14:textId="77777777" w:rsidTr="00450B92">
        <w:trPr>
          <w:trHeight w:val="2169"/>
        </w:trPr>
        <w:tc>
          <w:tcPr>
            <w:tcW w:w="7875" w:type="dxa"/>
          </w:tcPr>
          <w:p w14:paraId="43CEE3AF" w14:textId="0A0B7F34" w:rsidR="00FF65ED" w:rsidRDefault="00FF65ED" w:rsidP="00450B92"/>
        </w:tc>
        <w:tc>
          <w:tcPr>
            <w:tcW w:w="2529" w:type="dxa"/>
          </w:tcPr>
          <w:p w14:paraId="7274E806" w14:textId="77777777" w:rsidR="00121028" w:rsidRDefault="000E08E9" w:rsidP="00450B92">
            <w:r>
              <w:t>12/07/2022</w:t>
            </w:r>
          </w:p>
          <w:p w14:paraId="4002E987" w14:textId="77777777" w:rsidR="000E08E9" w:rsidRDefault="000E08E9" w:rsidP="00450B92"/>
          <w:p w14:paraId="7301847E" w14:textId="254B5FEB" w:rsidR="000E08E9" w:rsidRDefault="006423D7" w:rsidP="00450B92">
            <w:r>
              <w:rPr>
                <w:noProof/>
              </w:rPr>
              <w:drawing>
                <wp:inline distT="0" distB="0" distL="0" distR="0" wp14:anchorId="57AB7A0F" wp14:editId="715CF8D5">
                  <wp:extent cx="1419225" cy="7905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281D0" w14:textId="792ACA45" w:rsidR="007A78C5" w:rsidRDefault="007A78C5" w:rsidP="007A78C5"/>
    <w:p w14:paraId="799EC4BB" w14:textId="5AEE29F3" w:rsidR="007A78C5" w:rsidRDefault="007A78C5" w:rsidP="007A78C5"/>
    <w:p w14:paraId="7DCC3E64" w14:textId="1F8290D8" w:rsidR="007A78C5" w:rsidRDefault="007A78C5" w:rsidP="007A78C5"/>
    <w:p w14:paraId="12908576" w14:textId="77777777" w:rsidR="00733B57" w:rsidRDefault="00733B57" w:rsidP="004D7D29"/>
    <w:p w14:paraId="51EC6AD7" w14:textId="4D5CBECE" w:rsidR="004D7D29" w:rsidRDefault="004D7D29" w:rsidP="004D7D29">
      <w:r>
        <w:t>---------------------------------------------------</w:t>
      </w:r>
      <w:r w:rsidRPr="0049597A">
        <w:rPr>
          <w:b/>
          <w:i/>
        </w:rPr>
        <w:t>Cadre réservé à la hiérarchie</w:t>
      </w:r>
      <w:r>
        <w:t>-------------------------------------------</w:t>
      </w:r>
    </w:p>
    <w:p w14:paraId="7A10D4DA" w14:textId="77777777" w:rsidR="00733B57" w:rsidRDefault="00733B57" w:rsidP="004D7D29"/>
    <w:p w14:paraId="75CB8B7A" w14:textId="6AEF49B2" w:rsidR="004D7D29" w:rsidRDefault="004D7D29" w:rsidP="004D7D29">
      <w:pPr>
        <w:rPr>
          <w:b/>
          <w:bCs/>
        </w:rPr>
      </w:pPr>
      <w:r w:rsidRPr="00733B57">
        <w:rPr>
          <w:b/>
          <w:bCs/>
        </w:rPr>
        <w:t>1/Assimilation des valeurs et des compétences comportementales de l’Entreprise Adaptée :</w:t>
      </w:r>
    </w:p>
    <w:p w14:paraId="78EB31F0" w14:textId="08AA2640" w:rsidR="00733B57" w:rsidRPr="00D90800" w:rsidRDefault="00D90800" w:rsidP="004D7D29">
      <w:r w:rsidRPr="00D90800">
        <w:sym w:font="Wingdings 3" w:char="F075"/>
      </w:r>
      <w:r>
        <w:t xml:space="preserve"> </w:t>
      </w:r>
      <w:r w:rsidRPr="00D90800">
        <w:t>Cf Questionnaire « connaissance des règles » pour évaluation</w:t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7"/>
        <w:gridCol w:w="2250"/>
        <w:gridCol w:w="2600"/>
        <w:gridCol w:w="2827"/>
      </w:tblGrid>
      <w:tr w:rsidR="004D7D29" w14:paraId="7A1E6BD1" w14:textId="77777777" w:rsidTr="00C67008">
        <w:tc>
          <w:tcPr>
            <w:tcW w:w="3097" w:type="dxa"/>
            <w:shd w:val="clear" w:color="auto" w:fill="D9D9D9" w:themeFill="background1" w:themeFillShade="D9"/>
          </w:tcPr>
          <w:p w14:paraId="1CB2AB34" w14:textId="77777777" w:rsidR="004D7D29" w:rsidRDefault="004D7D29" w:rsidP="002B3C08">
            <w:pPr>
              <w:jc w:val="center"/>
            </w:pPr>
            <w:r>
              <w:t>Valeurs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D5EA251" w14:textId="77777777" w:rsidR="004D7D29" w:rsidRDefault="004D7D29" w:rsidP="002B3C08">
            <w:pPr>
              <w:jc w:val="center"/>
            </w:pPr>
            <w:r>
              <w:t>Appréciation</w:t>
            </w:r>
          </w:p>
        </w:tc>
        <w:tc>
          <w:tcPr>
            <w:tcW w:w="2600" w:type="dxa"/>
            <w:shd w:val="clear" w:color="auto" w:fill="D9D9D9" w:themeFill="background1" w:themeFillShade="D9"/>
          </w:tcPr>
          <w:p w14:paraId="0285A84A" w14:textId="77777777" w:rsidR="004D7D29" w:rsidRDefault="004D7D29" w:rsidP="002B3C08">
            <w:pPr>
              <w:jc w:val="center"/>
            </w:pPr>
            <w:r>
              <w:t>Compétences Comportementales</w:t>
            </w:r>
          </w:p>
        </w:tc>
        <w:tc>
          <w:tcPr>
            <w:tcW w:w="2827" w:type="dxa"/>
            <w:shd w:val="clear" w:color="auto" w:fill="D9D9D9" w:themeFill="background1" w:themeFillShade="D9"/>
          </w:tcPr>
          <w:p w14:paraId="5C95CE76" w14:textId="77777777" w:rsidR="004D7D29" w:rsidRDefault="004D7D29" w:rsidP="002B3C08">
            <w:pPr>
              <w:jc w:val="center"/>
            </w:pPr>
            <w:r>
              <w:t>Appréciation</w:t>
            </w:r>
          </w:p>
        </w:tc>
      </w:tr>
      <w:tr w:rsidR="004D7D29" w14:paraId="6C1CFB85" w14:textId="77777777" w:rsidTr="008F64FB">
        <w:tc>
          <w:tcPr>
            <w:tcW w:w="3097" w:type="dxa"/>
          </w:tcPr>
          <w:p w14:paraId="7C1B37CB" w14:textId="77777777" w:rsidR="004D7D29" w:rsidRDefault="004D7D29" w:rsidP="002B3C08">
            <w:r>
              <w:t>Solidarité</w:t>
            </w:r>
          </w:p>
        </w:tc>
        <w:tc>
          <w:tcPr>
            <w:tcW w:w="2250" w:type="dxa"/>
          </w:tcPr>
          <w:p w14:paraId="3B386527" w14:textId="77777777" w:rsidR="004D7D29" w:rsidRDefault="004D7D29" w:rsidP="002B3C08">
            <w:pPr>
              <w:rPr>
                <w:sz w:val="20"/>
              </w:rPr>
            </w:pP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  <w:tc>
          <w:tcPr>
            <w:tcW w:w="2600" w:type="dxa"/>
          </w:tcPr>
          <w:p w14:paraId="7D8D4D20" w14:textId="77777777" w:rsidR="004D7D29" w:rsidRDefault="004D7D29" w:rsidP="002B3C08">
            <w:r>
              <w:t>Ecoute du client</w:t>
            </w:r>
          </w:p>
        </w:tc>
        <w:tc>
          <w:tcPr>
            <w:tcW w:w="2827" w:type="dxa"/>
          </w:tcPr>
          <w:p w14:paraId="30D4BB2A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149AD33F" w14:textId="77777777" w:rsidTr="008F64FB">
        <w:tc>
          <w:tcPr>
            <w:tcW w:w="3097" w:type="dxa"/>
          </w:tcPr>
          <w:p w14:paraId="2EE9FF2D" w14:textId="77777777" w:rsidR="004D7D29" w:rsidRDefault="004D7D29" w:rsidP="002B3C08">
            <w:r>
              <w:t>Autonomie / Responsabilité</w:t>
            </w:r>
          </w:p>
        </w:tc>
        <w:tc>
          <w:tcPr>
            <w:tcW w:w="2250" w:type="dxa"/>
          </w:tcPr>
          <w:p w14:paraId="61EF1D83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  <w:tc>
          <w:tcPr>
            <w:tcW w:w="2600" w:type="dxa"/>
          </w:tcPr>
          <w:p w14:paraId="2D4C2553" w14:textId="77777777" w:rsidR="004D7D29" w:rsidRDefault="004D7D29" w:rsidP="002B3C08">
            <w:r>
              <w:t>Apprentissage</w:t>
            </w:r>
          </w:p>
        </w:tc>
        <w:tc>
          <w:tcPr>
            <w:tcW w:w="2827" w:type="dxa"/>
          </w:tcPr>
          <w:p w14:paraId="5D40A8DB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136C05AD" w14:textId="77777777" w:rsidTr="008F64FB">
        <w:tc>
          <w:tcPr>
            <w:tcW w:w="3097" w:type="dxa"/>
          </w:tcPr>
          <w:p w14:paraId="12A6CAC4" w14:textId="77777777" w:rsidR="004D7D29" w:rsidRDefault="004D7D29" w:rsidP="002B3C08">
            <w:r>
              <w:t>Effort</w:t>
            </w:r>
          </w:p>
        </w:tc>
        <w:tc>
          <w:tcPr>
            <w:tcW w:w="2250" w:type="dxa"/>
          </w:tcPr>
          <w:p w14:paraId="23BD817E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  <w:tc>
          <w:tcPr>
            <w:tcW w:w="2600" w:type="dxa"/>
          </w:tcPr>
          <w:p w14:paraId="381D92C5" w14:textId="77777777" w:rsidR="004D7D29" w:rsidRDefault="004D7D29" w:rsidP="002B3C08">
            <w:r>
              <w:t>Dialogue</w:t>
            </w:r>
          </w:p>
        </w:tc>
        <w:tc>
          <w:tcPr>
            <w:tcW w:w="2827" w:type="dxa"/>
          </w:tcPr>
          <w:p w14:paraId="61945ACB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2B2F7549" w14:textId="77777777" w:rsidTr="008F64FB">
        <w:tc>
          <w:tcPr>
            <w:tcW w:w="3097" w:type="dxa"/>
          </w:tcPr>
          <w:p w14:paraId="32226EDA" w14:textId="77777777" w:rsidR="004D7D29" w:rsidRDefault="004D7D29" w:rsidP="002B3C08">
            <w:r>
              <w:t>Adaptabilité</w:t>
            </w:r>
          </w:p>
        </w:tc>
        <w:tc>
          <w:tcPr>
            <w:tcW w:w="2250" w:type="dxa"/>
          </w:tcPr>
          <w:p w14:paraId="6E037317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  <w:tc>
          <w:tcPr>
            <w:tcW w:w="2600" w:type="dxa"/>
          </w:tcPr>
          <w:p w14:paraId="156327A7" w14:textId="77777777" w:rsidR="004D7D29" w:rsidRDefault="004D7D29" w:rsidP="002B3C08">
            <w:r>
              <w:t>Ouverture vers les autres</w:t>
            </w:r>
          </w:p>
        </w:tc>
        <w:tc>
          <w:tcPr>
            <w:tcW w:w="2827" w:type="dxa"/>
          </w:tcPr>
          <w:p w14:paraId="17F4F388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0AEF71E1" w14:textId="77777777" w:rsidTr="008F64FB">
        <w:trPr>
          <w:cantSplit/>
        </w:trPr>
        <w:tc>
          <w:tcPr>
            <w:tcW w:w="5347" w:type="dxa"/>
            <w:gridSpan w:val="2"/>
            <w:vMerge w:val="restart"/>
          </w:tcPr>
          <w:p w14:paraId="56B332EE" w14:textId="79830019" w:rsidR="004D7D29" w:rsidRDefault="004D7D29" w:rsidP="002B3C08">
            <w:r>
              <w:t xml:space="preserve">1 : Non assimilé </w:t>
            </w:r>
          </w:p>
          <w:p w14:paraId="33B5C441" w14:textId="77777777" w:rsidR="004D7D29" w:rsidRDefault="004D7D29" w:rsidP="002B3C08">
            <w:r>
              <w:t>2 : Besoin d’amélioration</w:t>
            </w:r>
          </w:p>
          <w:p w14:paraId="5F36CBC0" w14:textId="77777777" w:rsidR="004D7D29" w:rsidRDefault="004D7D29" w:rsidP="002B3C08">
            <w:r>
              <w:t>3 : Maîtrise</w:t>
            </w:r>
          </w:p>
          <w:p w14:paraId="5433724B" w14:textId="77777777" w:rsidR="004D7D29" w:rsidRDefault="004D7D29" w:rsidP="002B3C08">
            <w:r>
              <w:t>4 : Maîtrise et fait progresser son environnement</w:t>
            </w:r>
          </w:p>
        </w:tc>
        <w:tc>
          <w:tcPr>
            <w:tcW w:w="2600" w:type="dxa"/>
          </w:tcPr>
          <w:p w14:paraId="54B49683" w14:textId="77777777" w:rsidR="004D7D29" w:rsidRDefault="004D7D29" w:rsidP="002B3C08">
            <w:r>
              <w:t>Discipline</w:t>
            </w:r>
          </w:p>
        </w:tc>
        <w:tc>
          <w:tcPr>
            <w:tcW w:w="2827" w:type="dxa"/>
          </w:tcPr>
          <w:p w14:paraId="2EFF15AE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33F22F92" w14:textId="77777777" w:rsidTr="008F64FB">
        <w:trPr>
          <w:cantSplit/>
        </w:trPr>
        <w:tc>
          <w:tcPr>
            <w:tcW w:w="5347" w:type="dxa"/>
            <w:gridSpan w:val="2"/>
            <w:vMerge/>
          </w:tcPr>
          <w:p w14:paraId="1EF08B06" w14:textId="77777777" w:rsidR="004D7D29" w:rsidRDefault="004D7D29" w:rsidP="002B3C08"/>
        </w:tc>
        <w:tc>
          <w:tcPr>
            <w:tcW w:w="2600" w:type="dxa"/>
          </w:tcPr>
          <w:p w14:paraId="0D122732" w14:textId="77777777" w:rsidR="004D7D29" w:rsidRDefault="004D7D29" w:rsidP="002B3C08">
            <w:r>
              <w:t>Assiduité</w:t>
            </w:r>
          </w:p>
        </w:tc>
        <w:tc>
          <w:tcPr>
            <w:tcW w:w="2827" w:type="dxa"/>
          </w:tcPr>
          <w:p w14:paraId="0C765D9E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1BA46E7D" w14:textId="77777777" w:rsidTr="008F64FB">
        <w:trPr>
          <w:cantSplit/>
        </w:trPr>
        <w:tc>
          <w:tcPr>
            <w:tcW w:w="5347" w:type="dxa"/>
            <w:gridSpan w:val="2"/>
            <w:vMerge/>
          </w:tcPr>
          <w:p w14:paraId="6D17BE37" w14:textId="77777777" w:rsidR="004D7D29" w:rsidRDefault="004D7D29" w:rsidP="002B3C08"/>
        </w:tc>
        <w:tc>
          <w:tcPr>
            <w:tcW w:w="2600" w:type="dxa"/>
          </w:tcPr>
          <w:p w14:paraId="42E93D70" w14:textId="77777777" w:rsidR="004D7D29" w:rsidRDefault="004D7D29" w:rsidP="002B3C08">
            <w:r>
              <w:t>Résilience</w:t>
            </w:r>
          </w:p>
        </w:tc>
        <w:tc>
          <w:tcPr>
            <w:tcW w:w="2827" w:type="dxa"/>
          </w:tcPr>
          <w:p w14:paraId="08E6DC77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  <w:tr w:rsidR="004D7D29" w14:paraId="1F8695D8" w14:textId="77777777" w:rsidTr="008F64FB">
        <w:trPr>
          <w:cantSplit/>
        </w:trPr>
        <w:tc>
          <w:tcPr>
            <w:tcW w:w="5347" w:type="dxa"/>
            <w:gridSpan w:val="2"/>
            <w:vMerge/>
          </w:tcPr>
          <w:p w14:paraId="0E2F802A" w14:textId="77777777" w:rsidR="004D7D29" w:rsidRDefault="004D7D29" w:rsidP="002B3C08"/>
        </w:tc>
        <w:tc>
          <w:tcPr>
            <w:tcW w:w="2600" w:type="dxa"/>
          </w:tcPr>
          <w:p w14:paraId="4F547B10" w14:textId="77777777" w:rsidR="004D7D29" w:rsidRDefault="004D7D29" w:rsidP="002B3C08">
            <w:r>
              <w:t>Poly compétence</w:t>
            </w:r>
          </w:p>
        </w:tc>
        <w:tc>
          <w:tcPr>
            <w:tcW w:w="2827" w:type="dxa"/>
          </w:tcPr>
          <w:p w14:paraId="7701EA4D" w14:textId="77777777" w:rsidR="004D7D29" w:rsidRDefault="004D7D29" w:rsidP="002B3C08"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1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2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3 / </w:t>
            </w:r>
            <w:r>
              <w:rPr>
                <w:sz w:val="20"/>
              </w:rPr>
              <w:sym w:font="Wingdings" w:char="F06F"/>
            </w:r>
            <w:r>
              <w:rPr>
                <w:sz w:val="20"/>
              </w:rPr>
              <w:t xml:space="preserve"> 4</w:t>
            </w:r>
          </w:p>
        </w:tc>
      </w:tr>
    </w:tbl>
    <w:p w14:paraId="092F3B57" w14:textId="77777777" w:rsidR="004D7D29" w:rsidRDefault="004D7D29" w:rsidP="004D7D29">
      <w:pPr>
        <w:rPr>
          <w:sz w:val="16"/>
        </w:rPr>
      </w:pPr>
    </w:p>
    <w:p w14:paraId="44F15435" w14:textId="77777777" w:rsidR="00D90800" w:rsidRPr="00733B57" w:rsidRDefault="00D90800" w:rsidP="00D90800">
      <w:pPr>
        <w:rPr>
          <w:b/>
          <w:bCs/>
        </w:rPr>
      </w:pPr>
      <w:r w:rsidRPr="00733B57">
        <w:rPr>
          <w:b/>
          <w:bCs/>
        </w:rPr>
        <w:t xml:space="preserve">2/ Appréciation </w:t>
      </w:r>
      <w:r>
        <w:rPr>
          <w:b/>
          <w:bCs/>
        </w:rPr>
        <w:t xml:space="preserve">des compétences </w:t>
      </w:r>
      <w:r w:rsidRPr="00733B57">
        <w:rPr>
          <w:b/>
          <w:bCs/>
        </w:rPr>
        <w:t xml:space="preserve">au poste </w:t>
      </w:r>
      <w:r>
        <w:rPr>
          <w:b/>
          <w:bCs/>
        </w:rPr>
        <w:t>d</w:t>
      </w:r>
      <w:r w:rsidRPr="00733B57">
        <w:rPr>
          <w:b/>
          <w:bCs/>
        </w:rPr>
        <w:t>u salarié</w:t>
      </w:r>
    </w:p>
    <w:p w14:paraId="79383D55" w14:textId="77777777" w:rsidR="00D90800" w:rsidRDefault="00D90800" w:rsidP="00D90800">
      <w:r>
        <w:sym w:font="Wingdings" w:char="F06F"/>
      </w:r>
      <w:r>
        <w:t xml:space="preserve"> Insatisfaisante / </w:t>
      </w:r>
      <w:r>
        <w:sym w:font="Wingdings" w:char="F06F"/>
      </w:r>
      <w:r>
        <w:t xml:space="preserve"> Besoin d’améliorer certaines compétences / </w:t>
      </w:r>
      <w:r>
        <w:sym w:font="Wingdings" w:char="F06F"/>
      </w:r>
      <w:r>
        <w:t xml:space="preserve"> Maîtrise toutes les compétences attendues  </w:t>
      </w:r>
    </w:p>
    <w:p w14:paraId="7D95DC0A" w14:textId="77777777" w:rsidR="00D90800" w:rsidRDefault="00D90800" w:rsidP="00D90800"/>
    <w:tbl>
      <w:tblPr>
        <w:tblStyle w:val="Grilledutableau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D90800" w14:paraId="753626F5" w14:textId="77777777" w:rsidTr="00202EDF">
        <w:tc>
          <w:tcPr>
            <w:tcW w:w="10774" w:type="dxa"/>
          </w:tcPr>
          <w:p w14:paraId="792756B4" w14:textId="77777777" w:rsidR="00D90800" w:rsidRDefault="00D90800" w:rsidP="00202EDF">
            <w:r>
              <w:t xml:space="preserve">Commentaire </w:t>
            </w:r>
          </w:p>
        </w:tc>
      </w:tr>
      <w:tr w:rsidR="00D90800" w14:paraId="53F02F11" w14:textId="77777777" w:rsidTr="00030BB6">
        <w:trPr>
          <w:trHeight w:val="1669"/>
        </w:trPr>
        <w:tc>
          <w:tcPr>
            <w:tcW w:w="10774" w:type="dxa"/>
          </w:tcPr>
          <w:p w14:paraId="398170AD" w14:textId="77777777" w:rsidR="00D90800" w:rsidRDefault="00D90800" w:rsidP="00202EDF"/>
          <w:p w14:paraId="35CC7770" w14:textId="77777777" w:rsidR="00D90800" w:rsidRDefault="00D90800" w:rsidP="00202EDF"/>
          <w:p w14:paraId="000ECE52" w14:textId="77777777" w:rsidR="00D90800" w:rsidRDefault="00D90800" w:rsidP="00202EDF"/>
          <w:p w14:paraId="2D666D0D" w14:textId="77777777" w:rsidR="00D90800" w:rsidRDefault="00D90800" w:rsidP="00202EDF"/>
          <w:p w14:paraId="530DCFF8" w14:textId="0A425292" w:rsidR="00D21F83" w:rsidRDefault="00D21F83" w:rsidP="00202EDF"/>
        </w:tc>
      </w:tr>
    </w:tbl>
    <w:p w14:paraId="404A7BB6" w14:textId="77777777" w:rsidR="00D90800" w:rsidRDefault="00D90800" w:rsidP="00D90800"/>
    <w:p w14:paraId="536B1F32" w14:textId="52CBE06C" w:rsidR="00D90800" w:rsidRDefault="00D90800" w:rsidP="00D90800">
      <w:pPr>
        <w:rPr>
          <w:b/>
          <w:bCs/>
        </w:rPr>
      </w:pPr>
      <w:r w:rsidRPr="003B0ACB">
        <w:rPr>
          <w:b/>
          <w:bCs/>
        </w:rPr>
        <w:t xml:space="preserve">3/ Appréciation </w:t>
      </w:r>
      <w:r>
        <w:rPr>
          <w:b/>
          <w:bCs/>
        </w:rPr>
        <w:t xml:space="preserve">sur les objectifs fixés </w:t>
      </w:r>
    </w:p>
    <w:p w14:paraId="726D6A32" w14:textId="19590B4E" w:rsidR="00D90800" w:rsidRDefault="00D90800" w:rsidP="00D90800">
      <w:r>
        <w:t xml:space="preserve">Les objectifs fixés semblent SMART </w:t>
      </w:r>
      <w:r w:rsidRPr="00D90800">
        <w:rPr>
          <w:sz w:val="18"/>
          <w:szCs w:val="18"/>
        </w:rPr>
        <w:t xml:space="preserve">(Spécifiques, Mesurables, Atteignables, Réalisables et Temporel) </w:t>
      </w:r>
      <w:r>
        <w:rPr>
          <w:sz w:val="18"/>
          <w:szCs w:val="18"/>
        </w:rPr>
        <w:tab/>
      </w:r>
      <w:r>
        <w:sym w:font="Wingdings" w:char="F06F"/>
      </w:r>
      <w:r>
        <w:t xml:space="preserve"> OUI / </w:t>
      </w:r>
      <w:r>
        <w:sym w:font="Wingdings" w:char="F06F"/>
      </w:r>
      <w:r>
        <w:t xml:space="preserve"> NON</w:t>
      </w:r>
    </w:p>
    <w:p w14:paraId="08137745" w14:textId="0A372B78" w:rsidR="00D90800" w:rsidRDefault="00D90800" w:rsidP="00D90800">
      <w:r>
        <w:t xml:space="preserve">Les objectifs méritent d’être approfondis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 xml:space="preserve"> OUI / </w:t>
      </w:r>
      <w:r>
        <w:sym w:font="Wingdings" w:char="F06F"/>
      </w:r>
      <w:r>
        <w:t xml:space="preserve"> NON</w:t>
      </w:r>
    </w:p>
    <w:p w14:paraId="018B4DC6" w14:textId="420317D7" w:rsidR="00D90800" w:rsidRDefault="00D90800" w:rsidP="00D90800">
      <w:r>
        <w:t xml:space="preserve">Les objectifs nécessitent une formation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6F"/>
      </w:r>
      <w:r>
        <w:t xml:space="preserve"> OUI / </w:t>
      </w:r>
      <w:r>
        <w:sym w:font="Wingdings" w:char="F06F"/>
      </w:r>
      <w:r>
        <w:t xml:space="preserve"> NON</w:t>
      </w:r>
    </w:p>
    <w:p w14:paraId="0BB66FA5" w14:textId="2C12D0C6" w:rsidR="00D90800" w:rsidRPr="00D90800" w:rsidRDefault="00D90800" w:rsidP="00D90800">
      <w:r>
        <w:t xml:space="preserve">Les objectifs sont en accord avec les compétences et les valeurs </w:t>
      </w:r>
      <w:r w:rsidR="00030BB6">
        <w:t>de FMS</w:t>
      </w:r>
      <w:r>
        <w:tab/>
      </w:r>
      <w:r>
        <w:tab/>
      </w:r>
      <w:r>
        <w:tab/>
      </w:r>
      <w:r>
        <w:sym w:font="Wingdings" w:char="F06F"/>
      </w:r>
      <w:r>
        <w:t xml:space="preserve"> OUI / </w:t>
      </w:r>
      <w:r>
        <w:sym w:font="Wingdings" w:char="F06F"/>
      </w:r>
      <w:r>
        <w:t xml:space="preserve"> NON</w:t>
      </w:r>
    </w:p>
    <w:p w14:paraId="4F98A7F7" w14:textId="77777777" w:rsidR="00D90800" w:rsidRDefault="00D90800" w:rsidP="00D90800">
      <w:pPr>
        <w:rPr>
          <w:b/>
          <w:bCs/>
        </w:rPr>
      </w:pPr>
    </w:p>
    <w:p w14:paraId="2E7090AA" w14:textId="75A107D5" w:rsidR="00D90800" w:rsidRDefault="00D90800" w:rsidP="00D90800">
      <w:pPr>
        <w:rPr>
          <w:b/>
          <w:bCs/>
        </w:rPr>
      </w:pPr>
      <w:r>
        <w:rPr>
          <w:b/>
          <w:bCs/>
        </w:rPr>
        <w:t>4</w:t>
      </w:r>
      <w:r w:rsidRPr="00733B57">
        <w:rPr>
          <w:b/>
          <w:bCs/>
        </w:rPr>
        <w:t>/ Conclusion</w:t>
      </w:r>
    </w:p>
    <w:p w14:paraId="3DB66AAB" w14:textId="77777777" w:rsidR="00030BB6" w:rsidRPr="00733B57" w:rsidRDefault="00030BB6" w:rsidP="00D90800">
      <w:pPr>
        <w:rPr>
          <w:b/>
          <w:bCs/>
        </w:rPr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17"/>
        <w:gridCol w:w="3357"/>
      </w:tblGrid>
      <w:tr w:rsidR="00D90800" w14:paraId="7599CC59" w14:textId="77777777" w:rsidTr="00202EDF">
        <w:tc>
          <w:tcPr>
            <w:tcW w:w="7417" w:type="dxa"/>
          </w:tcPr>
          <w:p w14:paraId="2F6A8CBF" w14:textId="77777777" w:rsidR="00D90800" w:rsidRDefault="00D90800" w:rsidP="00202EDF">
            <w:pPr>
              <w:jc w:val="center"/>
              <w:rPr>
                <w:sz w:val="16"/>
              </w:rPr>
            </w:pPr>
            <w:r>
              <w:t>Commentaires et souhaits du Chef d’équipe</w:t>
            </w:r>
          </w:p>
        </w:tc>
        <w:tc>
          <w:tcPr>
            <w:tcW w:w="3357" w:type="dxa"/>
          </w:tcPr>
          <w:p w14:paraId="25A63DB3" w14:textId="77777777" w:rsidR="00D90800" w:rsidRDefault="00D90800" w:rsidP="00202EDF">
            <w:pPr>
              <w:jc w:val="center"/>
            </w:pPr>
            <w:r>
              <w:t>Date et Signature</w:t>
            </w:r>
          </w:p>
        </w:tc>
      </w:tr>
      <w:tr w:rsidR="00D90800" w14:paraId="7DD5A275" w14:textId="77777777" w:rsidTr="00030BB6">
        <w:trPr>
          <w:trHeight w:val="2592"/>
        </w:trPr>
        <w:tc>
          <w:tcPr>
            <w:tcW w:w="7417" w:type="dxa"/>
          </w:tcPr>
          <w:p w14:paraId="284167BF" w14:textId="77777777" w:rsidR="00D90800" w:rsidRDefault="00D90800" w:rsidP="00202EDF"/>
          <w:p w14:paraId="7035D623" w14:textId="77777777" w:rsidR="00D90800" w:rsidRDefault="00D90800" w:rsidP="00202EDF"/>
          <w:p w14:paraId="5C64EF0E" w14:textId="77777777" w:rsidR="00D90800" w:rsidRDefault="00D90800" w:rsidP="00202EDF"/>
          <w:p w14:paraId="2733CD1F" w14:textId="77777777" w:rsidR="00D90800" w:rsidRDefault="00D90800" w:rsidP="00202EDF"/>
        </w:tc>
        <w:tc>
          <w:tcPr>
            <w:tcW w:w="3357" w:type="dxa"/>
          </w:tcPr>
          <w:p w14:paraId="0950DA5C" w14:textId="77777777" w:rsidR="00D90800" w:rsidRDefault="00D90800" w:rsidP="00202EDF"/>
        </w:tc>
      </w:tr>
    </w:tbl>
    <w:p w14:paraId="07C654B3" w14:textId="77777777" w:rsidR="00D90800" w:rsidRDefault="00D90800" w:rsidP="00D90800"/>
    <w:sectPr w:rsidR="00D90800">
      <w:headerReference w:type="default" r:id="rId8"/>
      <w:footerReference w:type="default" r:id="rId9"/>
      <w:pgSz w:w="11906" w:h="16838"/>
      <w:pgMar w:top="831" w:right="566" w:bottom="719" w:left="9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CF6C" w14:textId="77777777" w:rsidR="0001223A" w:rsidRDefault="0001223A">
      <w:r>
        <w:separator/>
      </w:r>
    </w:p>
  </w:endnote>
  <w:endnote w:type="continuationSeparator" w:id="0">
    <w:p w14:paraId="2BA57897" w14:textId="77777777" w:rsidR="0001223A" w:rsidRDefault="0001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338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D5E238" w14:textId="70262E05" w:rsidR="006F718E" w:rsidRDefault="006F718E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41A5FCD" w14:textId="77777777" w:rsidR="0092551E" w:rsidRDefault="009255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AB0A" w14:textId="77777777" w:rsidR="0001223A" w:rsidRDefault="0001223A">
      <w:r>
        <w:separator/>
      </w:r>
    </w:p>
  </w:footnote>
  <w:footnote w:type="continuationSeparator" w:id="0">
    <w:p w14:paraId="440ED64A" w14:textId="77777777" w:rsidR="0001223A" w:rsidRDefault="0001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94"/>
      <w:gridCol w:w="146"/>
    </w:tblGrid>
    <w:tr w:rsidR="00DC1E1D" w14:paraId="37B7C067" w14:textId="77777777">
      <w:tc>
        <w:tcPr>
          <w:tcW w:w="5290" w:type="dxa"/>
        </w:tcPr>
        <w:tbl>
          <w:tblPr>
            <w:tblW w:w="10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2821"/>
            <w:gridCol w:w="4536"/>
            <w:gridCol w:w="2857"/>
          </w:tblGrid>
          <w:tr w:rsidR="00337A51" w:rsidRPr="00A32D00" w14:paraId="16AF8311" w14:textId="77777777" w:rsidTr="00DC1E1D">
            <w:tc>
              <w:tcPr>
                <w:tcW w:w="282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C8E3A9B" w14:textId="77777777" w:rsidR="00337A51" w:rsidRPr="00A32D00" w:rsidRDefault="009B2C15" w:rsidP="00DC1E1D">
                <w:pPr>
                  <w:pStyle w:val="En-tte"/>
                  <w:tabs>
                    <w:tab w:val="left" w:pos="8647"/>
                  </w:tabs>
                  <w:spacing w:before="40" w:after="40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05350B" wp14:editId="0FD0B0E1">
                      <wp:extent cx="1379220" cy="754380"/>
                      <wp:effectExtent l="0" t="0" r="0" b="7620"/>
                      <wp:docPr id="13" name="Image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 1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9220" cy="754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5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A694EFA" w14:textId="77777777" w:rsidR="00C9574E" w:rsidRDefault="004D7D29" w:rsidP="00C91713">
                <w:pPr>
                  <w:pStyle w:val="En-tte"/>
                  <w:tabs>
                    <w:tab w:val="left" w:pos="8647"/>
                  </w:tabs>
                  <w:spacing w:before="40" w:after="4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</w:t>
                </w:r>
                <w:r w:rsidR="00C9574E">
                  <w:rPr>
                    <w:b/>
                    <w:bCs/>
                  </w:rPr>
                  <w:t>APA</w:t>
                </w:r>
                <w:r>
                  <w:rPr>
                    <w:b/>
                    <w:bCs/>
                  </w:rPr>
                  <w:t xml:space="preserve"> P</w:t>
                </w:r>
                <w:r w:rsidR="00C9574E">
                  <w:rPr>
                    <w:b/>
                    <w:bCs/>
                  </w:rPr>
                  <w:t>ROCESS</w:t>
                </w:r>
              </w:p>
              <w:p w14:paraId="376B26BF" w14:textId="1C7DE25E" w:rsidR="004D7D29" w:rsidRDefault="004D7D29" w:rsidP="0092551E">
                <w:pPr>
                  <w:pStyle w:val="En-tte"/>
                  <w:tabs>
                    <w:tab w:val="left" w:pos="8647"/>
                  </w:tabs>
                  <w:spacing w:before="40" w:after="40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Phase </w:t>
                </w:r>
                <w:r w:rsidR="0092551E">
                  <w:rPr>
                    <w:b/>
                    <w:bCs/>
                  </w:rPr>
                  <w:t>2.</w:t>
                </w:r>
                <w:r w:rsidR="00B65D7A">
                  <w:rPr>
                    <w:b/>
                    <w:bCs/>
                  </w:rPr>
                  <w:t>1</w:t>
                </w:r>
                <w:r w:rsidR="00C9574E">
                  <w:rPr>
                    <w:b/>
                    <w:bCs/>
                  </w:rPr>
                  <w:t xml:space="preserve"> « </w:t>
                </w:r>
                <w:r w:rsidR="00E901BB">
                  <w:rPr>
                    <w:b/>
                    <w:bCs/>
                  </w:rPr>
                  <w:t xml:space="preserve">suivi </w:t>
                </w:r>
                <w:r w:rsidR="00DB52C8">
                  <w:rPr>
                    <w:b/>
                    <w:bCs/>
                  </w:rPr>
                  <w:t>intermédiaire CDD</w:t>
                </w:r>
                <w:r w:rsidR="0092551E">
                  <w:rPr>
                    <w:b/>
                    <w:bCs/>
                  </w:rPr>
                  <w:t xml:space="preserve"> »</w:t>
                </w:r>
              </w:p>
              <w:p w14:paraId="24BA5072" w14:textId="77777777" w:rsidR="00337A51" w:rsidRPr="00F142EC" w:rsidRDefault="00337A51" w:rsidP="00DC1E1D">
                <w:pPr>
                  <w:pStyle w:val="En-tte"/>
                  <w:tabs>
                    <w:tab w:val="left" w:pos="8647"/>
                  </w:tabs>
                  <w:spacing w:before="40" w:after="40"/>
                  <w:jc w:val="center"/>
                  <w:rPr>
                    <w:b/>
                  </w:rPr>
                </w:pPr>
              </w:p>
            </w:tc>
            <w:tc>
              <w:tcPr>
                <w:tcW w:w="28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AACDDD6" w14:textId="77777777" w:rsidR="00337A51" w:rsidRPr="00F142EC" w:rsidRDefault="00337A51" w:rsidP="00DC1E1D">
                <w:pPr>
                  <w:pStyle w:val="En-tte"/>
                  <w:tabs>
                    <w:tab w:val="left" w:pos="8647"/>
                  </w:tabs>
                  <w:rPr>
                    <w:b/>
                    <w:lang w:val="en-US"/>
                  </w:rPr>
                </w:pPr>
                <w:r w:rsidRPr="00F142EC">
                  <w:rPr>
                    <w:b/>
                    <w:lang w:val="en-US"/>
                  </w:rPr>
                  <w:t>ENREGISTREMENT</w:t>
                </w:r>
              </w:p>
              <w:p w14:paraId="74C72BF6" w14:textId="20F7DBC7" w:rsidR="00337A51" w:rsidRDefault="00A8100B" w:rsidP="00DC1E1D">
                <w:pPr>
                  <w:pStyle w:val="En-tte"/>
                  <w:tabs>
                    <w:tab w:val="left" w:pos="8647"/>
                  </w:tabs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DRAFT</w:t>
                </w:r>
              </w:p>
              <w:p w14:paraId="17EE78AD" w14:textId="0AB426E5" w:rsidR="00CA6953" w:rsidRPr="003145A2" w:rsidRDefault="00CA6953" w:rsidP="00CA6953">
                <w:pPr>
                  <w:pStyle w:val="En-tte"/>
                  <w:tabs>
                    <w:tab w:val="left" w:pos="8647"/>
                  </w:tabs>
                  <w:rPr>
                    <w:b/>
                    <w:lang w:val="en-US"/>
                  </w:rPr>
                </w:pPr>
                <w:r w:rsidRPr="003145A2">
                  <w:rPr>
                    <w:b/>
                    <w:lang w:val="en-US"/>
                  </w:rPr>
                  <w:t xml:space="preserve">MAJ : </w:t>
                </w:r>
                <w:r w:rsidR="00C9574E">
                  <w:rPr>
                    <w:b/>
                    <w:lang w:val="en-US"/>
                  </w:rPr>
                  <w:t>27</w:t>
                </w:r>
                <w:r w:rsidR="004D7D29">
                  <w:rPr>
                    <w:b/>
                    <w:lang w:val="en-US"/>
                  </w:rPr>
                  <w:t>/</w:t>
                </w:r>
                <w:r w:rsidR="00DD698C">
                  <w:rPr>
                    <w:b/>
                    <w:lang w:val="en-US"/>
                  </w:rPr>
                  <w:t>08</w:t>
                </w:r>
                <w:r>
                  <w:rPr>
                    <w:b/>
                    <w:lang w:val="en-US"/>
                  </w:rPr>
                  <w:t>/20</w:t>
                </w:r>
                <w:r w:rsidR="00DD698C">
                  <w:rPr>
                    <w:b/>
                    <w:lang w:val="en-US"/>
                  </w:rPr>
                  <w:t>21</w:t>
                </w:r>
              </w:p>
              <w:p w14:paraId="32984583" w14:textId="0F5553A8" w:rsidR="000A564A" w:rsidRPr="00A32D00" w:rsidRDefault="00A8100B" w:rsidP="00CA6953">
                <w:pPr>
                  <w:pStyle w:val="En-tte"/>
                  <w:tabs>
                    <w:tab w:val="left" w:pos="8647"/>
                  </w:tabs>
                  <w:rPr>
                    <w:sz w:val="28"/>
                    <w:szCs w:val="28"/>
                  </w:rPr>
                </w:pPr>
                <w:r>
                  <w:t>XX</w:t>
                </w:r>
              </w:p>
            </w:tc>
          </w:tr>
        </w:tbl>
        <w:p w14:paraId="6643D9CC" w14:textId="77777777" w:rsidR="00DC1E1D" w:rsidRDefault="00DC1E1D">
          <w:pPr>
            <w:pStyle w:val="En-tte"/>
          </w:pPr>
        </w:p>
      </w:tc>
      <w:tc>
        <w:tcPr>
          <w:tcW w:w="4860" w:type="dxa"/>
        </w:tcPr>
        <w:p w14:paraId="540750E8" w14:textId="77777777" w:rsidR="00DC1E1D" w:rsidRDefault="00DC1E1D">
          <w:pPr>
            <w:pStyle w:val="En-tte"/>
            <w:jc w:val="right"/>
            <w:rPr>
              <w:i/>
              <w:iCs/>
              <w:sz w:val="16"/>
            </w:rPr>
          </w:pPr>
        </w:p>
      </w:tc>
    </w:tr>
  </w:tbl>
  <w:p w14:paraId="1F5D0D61" w14:textId="77777777" w:rsidR="00DC1E1D" w:rsidRDefault="00DC1E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160A"/>
    <w:multiLevelType w:val="hybridMultilevel"/>
    <w:tmpl w:val="31AE53E4"/>
    <w:lvl w:ilvl="0" w:tplc="644E5A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841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75"/>
    <w:rsid w:val="0001223A"/>
    <w:rsid w:val="00020948"/>
    <w:rsid w:val="00030BB6"/>
    <w:rsid w:val="00047017"/>
    <w:rsid w:val="00056327"/>
    <w:rsid w:val="000A564A"/>
    <w:rsid w:val="000B5388"/>
    <w:rsid w:val="000D07B1"/>
    <w:rsid w:val="000E08E9"/>
    <w:rsid w:val="000F6359"/>
    <w:rsid w:val="00121028"/>
    <w:rsid w:val="00134BF9"/>
    <w:rsid w:val="00146184"/>
    <w:rsid w:val="001565BA"/>
    <w:rsid w:val="001E5882"/>
    <w:rsid w:val="0020288F"/>
    <w:rsid w:val="00215A62"/>
    <w:rsid w:val="00337A51"/>
    <w:rsid w:val="0034582D"/>
    <w:rsid w:val="003515F3"/>
    <w:rsid w:val="00450B92"/>
    <w:rsid w:val="004753C8"/>
    <w:rsid w:val="004D7D29"/>
    <w:rsid w:val="00533579"/>
    <w:rsid w:val="005D50E0"/>
    <w:rsid w:val="006423D7"/>
    <w:rsid w:val="006A6CEC"/>
    <w:rsid w:val="006D7A43"/>
    <w:rsid w:val="006F718E"/>
    <w:rsid w:val="006F7FF3"/>
    <w:rsid w:val="00733B57"/>
    <w:rsid w:val="007929B9"/>
    <w:rsid w:val="007A274C"/>
    <w:rsid w:val="007A78C5"/>
    <w:rsid w:val="007C5C68"/>
    <w:rsid w:val="00812685"/>
    <w:rsid w:val="008D1F2A"/>
    <w:rsid w:val="008E75DD"/>
    <w:rsid w:val="008F64FB"/>
    <w:rsid w:val="009041B6"/>
    <w:rsid w:val="00921248"/>
    <w:rsid w:val="0092551E"/>
    <w:rsid w:val="00957ECE"/>
    <w:rsid w:val="009B2C15"/>
    <w:rsid w:val="009C3704"/>
    <w:rsid w:val="009E6229"/>
    <w:rsid w:val="00A3707F"/>
    <w:rsid w:val="00A8100B"/>
    <w:rsid w:val="00AF5B68"/>
    <w:rsid w:val="00B06A4E"/>
    <w:rsid w:val="00B352C3"/>
    <w:rsid w:val="00B65D7A"/>
    <w:rsid w:val="00B769C2"/>
    <w:rsid w:val="00BB617F"/>
    <w:rsid w:val="00BC0103"/>
    <w:rsid w:val="00BE5047"/>
    <w:rsid w:val="00C168EA"/>
    <w:rsid w:val="00C3189C"/>
    <w:rsid w:val="00C3666E"/>
    <w:rsid w:val="00C57EC0"/>
    <w:rsid w:val="00C67008"/>
    <w:rsid w:val="00C91713"/>
    <w:rsid w:val="00C9574E"/>
    <w:rsid w:val="00CA6953"/>
    <w:rsid w:val="00CD3563"/>
    <w:rsid w:val="00CD6AAD"/>
    <w:rsid w:val="00CD72FC"/>
    <w:rsid w:val="00CD7BBE"/>
    <w:rsid w:val="00D05635"/>
    <w:rsid w:val="00D21F83"/>
    <w:rsid w:val="00D90800"/>
    <w:rsid w:val="00DB52C8"/>
    <w:rsid w:val="00DC1E1D"/>
    <w:rsid w:val="00DD698C"/>
    <w:rsid w:val="00E901BB"/>
    <w:rsid w:val="00E956C5"/>
    <w:rsid w:val="00EA07C4"/>
    <w:rsid w:val="00EA218C"/>
    <w:rsid w:val="00EB6C75"/>
    <w:rsid w:val="00EF4F3F"/>
    <w:rsid w:val="00F028C0"/>
    <w:rsid w:val="00F20192"/>
    <w:rsid w:val="00F27F1A"/>
    <w:rsid w:val="00F66335"/>
    <w:rsid w:val="00FA4441"/>
    <w:rsid w:val="00FF3F69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2DD830"/>
  <w15:chartTrackingRefBased/>
  <w15:docId w15:val="{853B4C89-9B3C-4718-AA71-EC0CF9A7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/>
    </w:rPr>
  </w:style>
  <w:style w:type="paragraph" w:styleId="Sous-titre">
    <w:name w:val="Subtitle"/>
    <w:basedOn w:val="Normal"/>
    <w:qFormat/>
    <w:pPr>
      <w:jc w:val="center"/>
    </w:pPr>
    <w:rPr>
      <w:b/>
      <w:bCs/>
      <w:i/>
      <w:iCs/>
    </w:rPr>
  </w:style>
  <w:style w:type="character" w:customStyle="1" w:styleId="En-tteCar">
    <w:name w:val="En-tête Car"/>
    <w:basedOn w:val="Policepardfaut"/>
    <w:link w:val="En-tte"/>
    <w:uiPriority w:val="99"/>
    <w:rsid w:val="00337A51"/>
    <w:rPr>
      <w:sz w:val="24"/>
      <w:szCs w:val="24"/>
    </w:rPr>
  </w:style>
  <w:style w:type="table" w:styleId="Grilledutableau">
    <w:name w:val="Table Grid"/>
    <w:basedOn w:val="TableauNormal"/>
    <w:uiPriority w:val="39"/>
    <w:rsid w:val="00533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901BB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6F71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clauS\Documents\bapa%20process\Nouvelle%20procedure\ENR-RH-19%20-%20Bapa%20Process%20Phase%20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ENR-RH-19 - Bapa Process Phase 2.dotx</Template>
  <TotalTime>26</TotalTime>
  <Pages>3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BAPA PROCESS</vt:lpstr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BAPA PROCESS</dc:title>
  <dc:subject/>
  <dc:creator>Sarah LACLAU</dc:creator>
  <cp:keywords/>
  <cp:lastModifiedBy>Jean Charles  DUFFAU</cp:lastModifiedBy>
  <cp:revision>3</cp:revision>
  <cp:lastPrinted>2021-08-27T07:04:00Z</cp:lastPrinted>
  <dcterms:created xsi:type="dcterms:W3CDTF">2022-07-07T07:48:00Z</dcterms:created>
  <dcterms:modified xsi:type="dcterms:W3CDTF">2022-07-12T11:57:00Z</dcterms:modified>
</cp:coreProperties>
</file>